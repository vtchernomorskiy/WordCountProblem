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D8FCC" w14:textId="77777777" w:rsidR="005B5AC0" w:rsidRDefault="005B5AC0" w:rsidP="005B5AC0">
      <w:pPr>
        <w:pStyle w:val="Heading1"/>
        <w:numPr>
          <w:ilvl w:val="0"/>
          <w:numId w:val="2"/>
        </w:numPr>
      </w:pPr>
      <w:r>
        <w:t>Overview</w:t>
      </w:r>
    </w:p>
    <w:p w14:paraId="55C26CA9" w14:textId="77777777" w:rsidR="005B5AC0" w:rsidRDefault="005B5AC0" w:rsidP="005B5AC0">
      <w:r>
        <w:t>To complete this programming exercise, you must create fully tested, production-quality code to solve the problem statement defined in Section 2. This solution may be written in</w:t>
      </w:r>
      <w:r w:rsidR="003921D3">
        <w:t xml:space="preserve"> either C# or Java. A skeleton Maven p</w:t>
      </w:r>
      <w:r>
        <w:t xml:space="preserve">roject </w:t>
      </w:r>
      <w:r w:rsidR="003921D3">
        <w:t xml:space="preserve">definition </w:t>
      </w:r>
      <w:r>
        <w:t>for Java has been provided.</w:t>
      </w:r>
    </w:p>
    <w:p w14:paraId="1ECF6A6F" w14:textId="77777777" w:rsidR="005B5AC0" w:rsidRDefault="005B5AC0" w:rsidP="005B5AC0"/>
    <w:p w14:paraId="1632F267" w14:textId="77777777" w:rsidR="005B5AC0" w:rsidRDefault="005B5AC0" w:rsidP="005B5AC0">
      <w:r>
        <w:t>In order to develop your solution, you may</w:t>
      </w:r>
    </w:p>
    <w:p w14:paraId="3B8A173C" w14:textId="77777777" w:rsidR="005B5AC0" w:rsidRDefault="005B5AC0" w:rsidP="005B5AC0">
      <w:pPr>
        <w:pStyle w:val="ListParagraph"/>
        <w:numPr>
          <w:ilvl w:val="0"/>
          <w:numId w:val="6"/>
        </w:numPr>
      </w:pPr>
      <w:r>
        <w:t>Use the IDE of your choice</w:t>
      </w:r>
    </w:p>
    <w:p w14:paraId="3BAA2D04" w14:textId="77777777" w:rsidR="005B5AC0" w:rsidRDefault="005B5AC0" w:rsidP="005B5AC0">
      <w:pPr>
        <w:pStyle w:val="ListParagraph"/>
        <w:numPr>
          <w:ilvl w:val="0"/>
          <w:numId w:val="6"/>
        </w:numPr>
      </w:pPr>
      <w:r>
        <w:t>Use the build / run tools of your choice</w:t>
      </w:r>
    </w:p>
    <w:p w14:paraId="0A8DD297" w14:textId="77777777" w:rsidR="005B5AC0" w:rsidRDefault="005B5AC0" w:rsidP="005B5AC0">
      <w:pPr>
        <w:pStyle w:val="ListParagraph"/>
        <w:numPr>
          <w:ilvl w:val="0"/>
          <w:numId w:val="6"/>
        </w:numPr>
      </w:pPr>
      <w:r>
        <w:t xml:space="preserve">Use the internet as a </w:t>
      </w:r>
      <w:r w:rsidR="002B5746">
        <w:t>resource</w:t>
      </w:r>
    </w:p>
    <w:p w14:paraId="7DD4A00D" w14:textId="77777777" w:rsidR="005B5AC0" w:rsidRDefault="005B5AC0" w:rsidP="005B5AC0">
      <w:pPr>
        <w:pStyle w:val="ListParagraph"/>
        <w:numPr>
          <w:ilvl w:val="0"/>
          <w:numId w:val="6"/>
        </w:numPr>
      </w:pPr>
      <w:r>
        <w:t>Spend as little or as much time as required</w:t>
      </w:r>
      <w:bookmarkStart w:id="0" w:name="_GoBack"/>
      <w:bookmarkEnd w:id="0"/>
    </w:p>
    <w:p w14:paraId="610D1193" w14:textId="77777777" w:rsidR="005B5AC0" w:rsidRDefault="005B5AC0" w:rsidP="005B5AC0">
      <w:pPr>
        <w:pStyle w:val="Heading1"/>
        <w:numPr>
          <w:ilvl w:val="0"/>
          <w:numId w:val="2"/>
        </w:numPr>
      </w:pPr>
      <w:r>
        <w:t>Problem Statement</w:t>
      </w:r>
    </w:p>
    <w:p w14:paraId="4D68222C" w14:textId="77777777" w:rsidR="00B827F5" w:rsidRDefault="00B827F5" w:rsidP="00B827F5"/>
    <w:p w14:paraId="2EF3CFCC" w14:textId="77777777" w:rsidR="00B827F5" w:rsidRDefault="00FE1991" w:rsidP="00B827F5">
      <w:r>
        <w:t>Our</w:t>
      </w:r>
      <w:r w:rsidR="002B5746">
        <w:t xml:space="preserve"> users </w:t>
      </w:r>
      <w:r>
        <w:t>require</w:t>
      </w:r>
      <w:r w:rsidR="002B5746">
        <w:t xml:space="preserve"> a service to </w:t>
      </w:r>
      <w:r>
        <w:t>generate word counts. They would like to be able to enter a statement, which is then analyzed and added to the existing word count. The service needs to be able to handle multiple users adding statements at the same time. A user expects their entire statement to either be fully added or not at all (the count should never contain only some of the words from their statement).</w:t>
      </w:r>
    </w:p>
    <w:p w14:paraId="5A778878" w14:textId="77777777" w:rsidR="00FE1991" w:rsidRDefault="00FE1991" w:rsidP="00B827F5"/>
    <w:p w14:paraId="36BB48BF" w14:textId="77777777" w:rsidR="00FE1991" w:rsidRPr="00B827F5" w:rsidRDefault="00FE1991" w:rsidP="00B827F5">
      <w:r>
        <w:t>The users would prefer that punctuation is removed, but this is optional for Phase 1. The examples below contain punctuation.</w:t>
      </w:r>
    </w:p>
    <w:p w14:paraId="49E2A978" w14:textId="77777777" w:rsidR="005B5AC0" w:rsidRPr="005B5AC0" w:rsidRDefault="005B5AC0" w:rsidP="005B5AC0">
      <w:pPr>
        <w:pStyle w:val="Heading1"/>
        <w:numPr>
          <w:ilvl w:val="1"/>
          <w:numId w:val="2"/>
        </w:numPr>
      </w:pPr>
      <w:r>
        <w:t>Examples</w:t>
      </w:r>
    </w:p>
    <w:p w14:paraId="178C3185" w14:textId="77777777" w:rsidR="005B5AC0" w:rsidRDefault="005B5AC0" w:rsidP="005B5AC0"/>
    <w:p w14:paraId="78547562" w14:textId="77777777" w:rsidR="00B827F5" w:rsidRPr="00B827F5" w:rsidRDefault="00FE1991" w:rsidP="005B5AC0">
      <w:pPr>
        <w:rPr>
          <w:b/>
        </w:rPr>
      </w:pPr>
      <w:r>
        <w:rPr>
          <w:b/>
        </w:rPr>
        <w:t>Scenario</w:t>
      </w:r>
      <w:r w:rsidR="00B827F5">
        <w:rPr>
          <w:b/>
        </w:rPr>
        <w:t xml:space="preserve"> 1:</w:t>
      </w:r>
    </w:p>
    <w:p w14:paraId="5B282809" w14:textId="77777777" w:rsidR="00B827F5" w:rsidRDefault="00FE1991" w:rsidP="005B5AC0">
      <w:r>
        <w:t>User</w:t>
      </w:r>
      <w:r w:rsidR="003921D3">
        <w:t xml:space="preserve"> 1</w:t>
      </w:r>
      <w:r>
        <w:t xml:space="preserve"> inputs: “Where in the world is Waldo?”</w:t>
      </w:r>
    </w:p>
    <w:p w14:paraId="2E94CFCA" w14:textId="77777777" w:rsidR="00FE1991" w:rsidRDefault="00FE1991" w:rsidP="005B5AC0">
      <w:r>
        <w:t>Word count is:</w:t>
      </w:r>
    </w:p>
    <w:p w14:paraId="1DF44F27" w14:textId="77777777" w:rsidR="00FE1991" w:rsidRDefault="00FE1991" w:rsidP="00FE1991">
      <w:pPr>
        <w:ind w:left="1440"/>
      </w:pPr>
      <w:r>
        <w:t>in</w:t>
      </w:r>
      <w:r>
        <w:tab/>
      </w:r>
      <w:r>
        <w:tab/>
        <w:t>1</w:t>
      </w:r>
    </w:p>
    <w:p w14:paraId="408D4BAE" w14:textId="77777777" w:rsidR="00FE1991" w:rsidRDefault="00FE1991" w:rsidP="00FE1991">
      <w:pPr>
        <w:ind w:left="1440"/>
      </w:pPr>
      <w:r>
        <w:t>is</w:t>
      </w:r>
      <w:r>
        <w:tab/>
      </w:r>
      <w:r>
        <w:tab/>
        <w:t>1</w:t>
      </w:r>
    </w:p>
    <w:p w14:paraId="079D3B1D" w14:textId="77777777" w:rsidR="00FE1991" w:rsidRDefault="00FE1991" w:rsidP="00FE1991">
      <w:pPr>
        <w:ind w:left="1440"/>
      </w:pPr>
      <w:r>
        <w:t>the</w:t>
      </w:r>
      <w:r>
        <w:tab/>
      </w:r>
      <w:r>
        <w:tab/>
        <w:t>1</w:t>
      </w:r>
    </w:p>
    <w:p w14:paraId="35F18667" w14:textId="77777777" w:rsidR="00FE1991" w:rsidRDefault="00FE1991" w:rsidP="00FE1991">
      <w:pPr>
        <w:ind w:left="1440"/>
      </w:pPr>
      <w:r>
        <w:t>world</w:t>
      </w:r>
      <w:r>
        <w:tab/>
      </w:r>
      <w:r>
        <w:tab/>
        <w:t>1</w:t>
      </w:r>
    </w:p>
    <w:p w14:paraId="0DBDE01C" w14:textId="77777777" w:rsidR="00FE1991" w:rsidRDefault="00FE1991" w:rsidP="00FE1991">
      <w:pPr>
        <w:ind w:left="1440"/>
      </w:pPr>
      <w:r>
        <w:t>Waldo?</w:t>
      </w:r>
      <w:r>
        <w:tab/>
        <w:t>1</w:t>
      </w:r>
    </w:p>
    <w:p w14:paraId="484B389C" w14:textId="77777777" w:rsidR="00FE1991" w:rsidRDefault="00FE1991" w:rsidP="00FE1991">
      <w:pPr>
        <w:ind w:left="1440"/>
      </w:pPr>
      <w:r>
        <w:t>Where</w:t>
      </w:r>
      <w:r>
        <w:tab/>
      </w:r>
      <w:r>
        <w:tab/>
        <w:t>1</w:t>
      </w:r>
    </w:p>
    <w:p w14:paraId="08C7997C" w14:textId="77777777" w:rsidR="005B5AC0" w:rsidRDefault="005B5AC0" w:rsidP="005B5AC0"/>
    <w:p w14:paraId="6C57D13B" w14:textId="77777777" w:rsidR="00FE1991" w:rsidRDefault="00FE1991" w:rsidP="005B5AC0">
      <w:r>
        <w:t xml:space="preserve">User </w:t>
      </w:r>
      <w:r w:rsidR="003921D3">
        <w:t xml:space="preserve">1 </w:t>
      </w:r>
      <w:r>
        <w:t xml:space="preserve">inputs: “Waldo? Who is Waldo?” </w:t>
      </w:r>
    </w:p>
    <w:p w14:paraId="0002C491" w14:textId="77777777" w:rsidR="00FE1991" w:rsidRDefault="00FE1991" w:rsidP="00FE1991">
      <w:r>
        <w:t>Word count is:</w:t>
      </w:r>
    </w:p>
    <w:p w14:paraId="053B932B" w14:textId="77777777" w:rsidR="00FE1991" w:rsidRDefault="00FE1991" w:rsidP="00FE1991">
      <w:pPr>
        <w:ind w:left="1440"/>
      </w:pPr>
      <w:r>
        <w:lastRenderedPageBreak/>
        <w:t>in</w:t>
      </w:r>
      <w:r>
        <w:tab/>
      </w:r>
      <w:r>
        <w:tab/>
        <w:t>1</w:t>
      </w:r>
    </w:p>
    <w:p w14:paraId="59899DB5" w14:textId="77777777" w:rsidR="00FE1991" w:rsidRDefault="00FE1991" w:rsidP="00FE1991">
      <w:pPr>
        <w:ind w:left="1440"/>
      </w:pPr>
      <w:r>
        <w:t>is</w:t>
      </w:r>
      <w:r>
        <w:tab/>
      </w:r>
      <w:r>
        <w:tab/>
        <w:t>2</w:t>
      </w:r>
    </w:p>
    <w:p w14:paraId="0F73FC33" w14:textId="77777777" w:rsidR="00FE1991" w:rsidRDefault="00FE1991" w:rsidP="00FE1991">
      <w:pPr>
        <w:ind w:left="1440"/>
      </w:pPr>
      <w:r>
        <w:t>the</w:t>
      </w:r>
      <w:r>
        <w:tab/>
      </w:r>
      <w:r>
        <w:tab/>
        <w:t>1</w:t>
      </w:r>
    </w:p>
    <w:p w14:paraId="6F9EE9EB" w14:textId="77777777" w:rsidR="00FE1991" w:rsidRDefault="00FE1991" w:rsidP="00FE1991">
      <w:pPr>
        <w:ind w:left="1440"/>
      </w:pPr>
      <w:r>
        <w:t>world</w:t>
      </w:r>
      <w:r>
        <w:tab/>
      </w:r>
      <w:r>
        <w:tab/>
        <w:t>1</w:t>
      </w:r>
    </w:p>
    <w:p w14:paraId="3E80E1D2" w14:textId="77777777" w:rsidR="00FE1991" w:rsidRDefault="00FE1991" w:rsidP="00FE1991">
      <w:pPr>
        <w:ind w:left="1440"/>
      </w:pPr>
      <w:r>
        <w:t>Waldo?</w:t>
      </w:r>
      <w:r>
        <w:tab/>
        <w:t>3</w:t>
      </w:r>
    </w:p>
    <w:p w14:paraId="7163FC18" w14:textId="77777777" w:rsidR="00FE1991" w:rsidRDefault="00FE1991" w:rsidP="00FE1991">
      <w:pPr>
        <w:ind w:left="1440"/>
      </w:pPr>
      <w:r>
        <w:t>Where</w:t>
      </w:r>
      <w:r>
        <w:tab/>
      </w:r>
      <w:r>
        <w:tab/>
        <w:t>1</w:t>
      </w:r>
    </w:p>
    <w:p w14:paraId="23CB1783" w14:textId="77777777" w:rsidR="00FE1991" w:rsidRDefault="00FE1991" w:rsidP="00FE1991">
      <w:pPr>
        <w:ind w:left="1440"/>
      </w:pPr>
      <w:r>
        <w:t>Who</w:t>
      </w:r>
      <w:r>
        <w:tab/>
      </w:r>
      <w:r>
        <w:tab/>
        <w:t>1</w:t>
      </w:r>
    </w:p>
    <w:p w14:paraId="4151BA8E" w14:textId="77777777" w:rsidR="00FE1991" w:rsidRDefault="00FE1991" w:rsidP="005B5AC0"/>
    <w:p w14:paraId="776EBBBD" w14:textId="77777777" w:rsidR="00B827F5" w:rsidRDefault="00B827F5" w:rsidP="005B5AC0">
      <w:pPr>
        <w:rPr>
          <w:b/>
        </w:rPr>
      </w:pPr>
      <w:r>
        <w:rPr>
          <w:b/>
        </w:rPr>
        <w:t xml:space="preserve">Example 2: </w:t>
      </w:r>
    </w:p>
    <w:p w14:paraId="6E253FE9" w14:textId="77777777" w:rsidR="00FE1991" w:rsidRDefault="00FE1991" w:rsidP="005B5AC0">
      <w:r>
        <w:t>Use</w:t>
      </w:r>
      <w:r w:rsidR="003921D3">
        <w:t>r 1 inputs: “Welcome to planet E</w:t>
      </w:r>
      <w:r>
        <w:t>arth”</w:t>
      </w:r>
      <w:r w:rsidR="003921D3">
        <w:t xml:space="preserve"> at the same time as U</w:t>
      </w:r>
      <w:r>
        <w:t>ser 2 inputs “You are not welcome on planet Earth”</w:t>
      </w:r>
      <w:r w:rsidR="003921D3">
        <w:t>.</w:t>
      </w:r>
    </w:p>
    <w:p w14:paraId="2611D065" w14:textId="77777777" w:rsidR="00FE1991" w:rsidRDefault="00FE1991" w:rsidP="005B5AC0"/>
    <w:p w14:paraId="14748B2F" w14:textId="77777777" w:rsidR="00FE1991" w:rsidRPr="00FE1991" w:rsidRDefault="003921D3" w:rsidP="005B5AC0">
      <w:r>
        <w:t>The count should contain one of the users’ complete statements, before the other user’s statement is added.</w:t>
      </w:r>
    </w:p>
    <w:p w14:paraId="560C5168" w14:textId="77777777" w:rsidR="005B5AC0" w:rsidRDefault="005B5AC0" w:rsidP="005B5AC0"/>
    <w:p w14:paraId="319BD9A0" w14:textId="77777777" w:rsidR="005B5AC0" w:rsidRDefault="005B5AC0" w:rsidP="005B5AC0">
      <w:r>
        <w:t xml:space="preserve">If you require any clarifications, please send your questions to April Rathe at </w:t>
      </w:r>
      <w:hyperlink r:id="rId10" w:history="1">
        <w:r w:rsidRPr="00805037">
          <w:rPr>
            <w:rStyle w:val="Hyperlink"/>
          </w:rPr>
          <w:t>arathe@doranjones.com</w:t>
        </w:r>
      </w:hyperlink>
      <w:r>
        <w:t>.</w:t>
      </w:r>
    </w:p>
    <w:p w14:paraId="42F8969B" w14:textId="77777777" w:rsidR="005B5AC0" w:rsidRPr="005B5AC0" w:rsidRDefault="005B5AC0" w:rsidP="005B5AC0">
      <w:pPr>
        <w:pStyle w:val="Heading1"/>
        <w:numPr>
          <w:ilvl w:val="0"/>
          <w:numId w:val="2"/>
        </w:numPr>
      </w:pPr>
      <w:r>
        <w:t>Solution</w:t>
      </w:r>
    </w:p>
    <w:p w14:paraId="55B69D16" w14:textId="77777777" w:rsidR="005B5AC0" w:rsidRDefault="005B5AC0" w:rsidP="005B5AC0">
      <w:r>
        <w:t xml:space="preserve">Your solution should be returned to </w:t>
      </w:r>
      <w:hyperlink r:id="rId11" w:history="1">
        <w:r w:rsidRPr="00805037">
          <w:rPr>
            <w:rStyle w:val="Hyperlink"/>
          </w:rPr>
          <w:t>arathe@doranjones.com</w:t>
        </w:r>
      </w:hyperlink>
      <w:r>
        <w:t xml:space="preserve">, copying </w:t>
      </w:r>
      <w:hyperlink r:id="rId12" w:history="1">
        <w:r w:rsidRPr="00805037">
          <w:rPr>
            <w:rStyle w:val="Hyperlink"/>
          </w:rPr>
          <w:t>mvaccaro@doranjones.com</w:t>
        </w:r>
      </w:hyperlink>
      <w:r>
        <w:t xml:space="preserve"> .</w:t>
      </w:r>
    </w:p>
    <w:p w14:paraId="59B53A98" w14:textId="77777777" w:rsidR="005B5AC0" w:rsidRPr="005B5AC0" w:rsidRDefault="005B5AC0" w:rsidP="005B5AC0"/>
    <w:p w14:paraId="1895BEC0" w14:textId="77777777" w:rsidR="005B5AC0" w:rsidRDefault="005B5AC0" w:rsidP="005B5AC0">
      <w:r>
        <w:t>Your solution should include</w:t>
      </w:r>
    </w:p>
    <w:p w14:paraId="43C383F2" w14:textId="77777777" w:rsidR="005B5AC0" w:rsidRDefault="005B5AC0" w:rsidP="005B5AC0">
      <w:pPr>
        <w:pStyle w:val="ListParagraph"/>
        <w:numPr>
          <w:ilvl w:val="0"/>
          <w:numId w:val="5"/>
        </w:numPr>
      </w:pPr>
      <w:r>
        <w:t>Full source code, including tests</w:t>
      </w:r>
    </w:p>
    <w:p w14:paraId="3EA9BD98" w14:textId="77777777" w:rsidR="005B5AC0" w:rsidRDefault="005B5AC0" w:rsidP="005B5AC0">
      <w:pPr>
        <w:pStyle w:val="ListParagraph"/>
        <w:numPr>
          <w:ilvl w:val="0"/>
          <w:numId w:val="5"/>
        </w:numPr>
      </w:pPr>
      <w:r>
        <w:t>Any external libraries (can be referenced through Maven pom)</w:t>
      </w:r>
    </w:p>
    <w:p w14:paraId="10DB5287" w14:textId="77777777" w:rsidR="005B5AC0" w:rsidRDefault="005B5AC0" w:rsidP="005B5AC0">
      <w:pPr>
        <w:pStyle w:val="ListParagraph"/>
        <w:numPr>
          <w:ilvl w:val="0"/>
          <w:numId w:val="5"/>
        </w:numPr>
      </w:pPr>
      <w:r>
        <w:t>A short write-up of your approach, including tooling used</w:t>
      </w:r>
    </w:p>
    <w:p w14:paraId="48F9C482" w14:textId="77777777" w:rsidR="005B5AC0" w:rsidRPr="005B5AC0" w:rsidRDefault="005B5AC0" w:rsidP="005B5AC0">
      <w:pPr>
        <w:pStyle w:val="ListParagraph"/>
        <w:numPr>
          <w:ilvl w:val="0"/>
          <w:numId w:val="5"/>
        </w:numPr>
      </w:pPr>
      <w:r>
        <w:t>Any comments or instructions about your solution</w:t>
      </w:r>
    </w:p>
    <w:sectPr w:rsidR="005B5AC0" w:rsidRPr="005B5AC0" w:rsidSect="005B5AC0">
      <w:headerReference w:type="default" r:id="rId13"/>
      <w:footerReference w:type="even" r:id="rId14"/>
      <w:footerReference w:type="default" r:id="rId15"/>
      <w:pgSz w:w="12240" w:h="15840"/>
      <w:pgMar w:top="1440" w:right="450" w:bottom="1440" w:left="1008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D452A" w14:textId="77777777" w:rsidR="00FE1991" w:rsidRDefault="00FE1991" w:rsidP="004B468D">
      <w:r>
        <w:separator/>
      </w:r>
    </w:p>
  </w:endnote>
  <w:endnote w:type="continuationSeparator" w:id="0">
    <w:p w14:paraId="5FA96F03" w14:textId="77777777" w:rsidR="00FE1991" w:rsidRDefault="00FE1991" w:rsidP="004B4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0F757" w14:textId="77777777" w:rsidR="00FE1991" w:rsidRDefault="00FE1991">
    <w:pPr>
      <w:pStyle w:val="Footer"/>
    </w:pPr>
    <w:sdt>
      <w:sdtPr>
        <w:id w:val="1268966583"/>
        <w:placeholder>
          <w:docPart w:val="EF5D2891B599B6459FCEA1CD4BB6A63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458411463"/>
        <w:placeholder>
          <w:docPart w:val="6B74FA4DC7253946B44224260070673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1169397473"/>
        <w:placeholder>
          <w:docPart w:val="D3856AA74C2798438FB389BEED7683E8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9D6EA" w14:textId="77777777" w:rsidR="00FE1991" w:rsidRPr="00441A63" w:rsidRDefault="00FE1991" w:rsidP="005230D4">
    <w:pPr>
      <w:pStyle w:val="Footer"/>
      <w:ind w:left="-720"/>
      <w:rPr>
        <w:color w:val="7F7F7F" w:themeColor="text1" w:themeTint="80"/>
        <w:sz w:val="20"/>
        <w:szCs w:val="20"/>
      </w:rPr>
    </w:pPr>
    <w:r w:rsidRPr="00441A63">
      <w:rPr>
        <w:noProof/>
        <w:color w:val="7F7F7F" w:themeColor="text1" w:themeTint="80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9E8593" wp14:editId="47775409">
              <wp:simplePos x="0" y="0"/>
              <wp:positionH relativeFrom="column">
                <wp:posOffset>-457200</wp:posOffset>
              </wp:positionH>
              <wp:positionV relativeFrom="paragraph">
                <wp:posOffset>-45720</wp:posOffset>
              </wp:positionV>
              <wp:extent cx="7315200" cy="4445"/>
              <wp:effectExtent l="0" t="0" r="25400" b="46355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315200" cy="4445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5" o:spid="_x0000_s1026" style="position:absolute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-3.55pt" to="540.05pt,-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" strokecolor="gray [1629]" strokeweight="2.25pt"/>
          </w:pict>
        </mc:Fallback>
      </mc:AlternateContent>
    </w:r>
    <w:r w:rsidRPr="00441A63">
      <w:rPr>
        <w:color w:val="7F7F7F" w:themeColor="text1" w:themeTint="80"/>
        <w:sz w:val="20"/>
        <w:szCs w:val="20"/>
      </w:rPr>
      <w:t>77 Water Street, 8</w:t>
    </w:r>
    <w:r w:rsidRPr="00441A63">
      <w:rPr>
        <w:color w:val="7F7F7F" w:themeColor="text1" w:themeTint="80"/>
        <w:sz w:val="20"/>
        <w:szCs w:val="20"/>
        <w:vertAlign w:val="superscript"/>
      </w:rPr>
      <w:t>th</w:t>
    </w:r>
    <w:r w:rsidRPr="00441A63">
      <w:rPr>
        <w:color w:val="7F7F7F" w:themeColor="text1" w:themeTint="80"/>
        <w:sz w:val="20"/>
        <w:szCs w:val="20"/>
      </w:rPr>
      <w:t xml:space="preserve"> Floor</w:t>
    </w:r>
  </w:p>
  <w:p w14:paraId="43A6AEB1" w14:textId="77777777" w:rsidR="00FE1991" w:rsidRPr="00441A63" w:rsidRDefault="00FE1991" w:rsidP="0017586C">
    <w:pPr>
      <w:pStyle w:val="Footer"/>
      <w:ind w:left="-720" w:right="-576"/>
      <w:rPr>
        <w:color w:val="7F7F7F" w:themeColor="text1" w:themeTint="80"/>
        <w:sz w:val="20"/>
        <w:szCs w:val="20"/>
      </w:rPr>
    </w:pPr>
    <w:r w:rsidRPr="00441A63">
      <w:rPr>
        <w:color w:val="7F7F7F" w:themeColor="text1" w:themeTint="80"/>
        <w:sz w:val="20"/>
        <w:szCs w:val="20"/>
      </w:rPr>
      <w:t>New York, NY 10005</w:t>
    </w:r>
    <w:r w:rsidRPr="00441A63">
      <w:rPr>
        <w:color w:val="7F7F7F" w:themeColor="text1" w:themeTint="80"/>
        <w:sz w:val="20"/>
        <w:szCs w:val="20"/>
      </w:rPr>
      <w:ptab w:relativeTo="margin" w:alignment="center" w:leader="none"/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t xml:space="preserve">Page </w: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begin"/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instrText xml:space="preserve"> PAGE </w:instrTex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separate"/>
    </w:r>
    <w:r w:rsidR="00A30C54">
      <w:rPr>
        <w:rFonts w:ascii="Times New Roman" w:hAnsi="Times New Roman" w:cs="Times New Roman"/>
        <w:noProof/>
        <w:color w:val="7F7F7F" w:themeColor="text1" w:themeTint="80"/>
        <w:sz w:val="20"/>
        <w:szCs w:val="20"/>
      </w:rPr>
      <w:t>1</w: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end"/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t xml:space="preserve"> of </w: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begin"/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instrText xml:space="preserve"> NUMPAGES </w:instrTex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separate"/>
    </w:r>
    <w:r w:rsidR="00A30C54">
      <w:rPr>
        <w:rFonts w:ascii="Times New Roman" w:hAnsi="Times New Roman" w:cs="Times New Roman"/>
        <w:noProof/>
        <w:color w:val="7F7F7F" w:themeColor="text1" w:themeTint="80"/>
        <w:sz w:val="20"/>
        <w:szCs w:val="20"/>
      </w:rPr>
      <w:t>2</w: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end"/>
    </w:r>
    <w:r w:rsidRPr="00441A63">
      <w:rPr>
        <w:color w:val="7F7F7F" w:themeColor="text1" w:themeTint="80"/>
        <w:sz w:val="20"/>
        <w:szCs w:val="20"/>
      </w:rPr>
      <w:ptab w:relativeTo="margin" w:alignment="right" w:leader="none"/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begin"/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instrText xml:space="preserve"> FILENAME </w:instrTex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separate"/>
    </w:r>
    <w:r w:rsidR="00A30C54">
      <w:rPr>
        <w:rFonts w:ascii="Times New Roman" w:hAnsi="Times New Roman" w:cs="Times New Roman"/>
        <w:noProof/>
        <w:color w:val="7F7F7F" w:themeColor="text1" w:themeTint="80"/>
        <w:sz w:val="20"/>
        <w:szCs w:val="20"/>
      </w:rPr>
      <w:t>wordcount-coding-exercise.docx</w:t>
    </w:r>
    <w:r w:rsidRPr="00441A63">
      <w:rPr>
        <w:rFonts w:ascii="Times New Roman" w:hAnsi="Times New Roman" w:cs="Times New Roman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4834C" w14:textId="77777777" w:rsidR="00FE1991" w:rsidRDefault="00FE1991" w:rsidP="004B468D">
      <w:r>
        <w:separator/>
      </w:r>
    </w:p>
  </w:footnote>
  <w:footnote w:type="continuationSeparator" w:id="0">
    <w:p w14:paraId="3C86DEA4" w14:textId="77777777" w:rsidR="00FE1991" w:rsidRDefault="00FE1991" w:rsidP="004B46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331AE" w14:textId="77777777" w:rsidR="00FE1991" w:rsidRDefault="00FE1991" w:rsidP="005230D4">
    <w:pPr>
      <w:pStyle w:val="Header"/>
      <w:ind w:left="-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737FBB" wp14:editId="4DF7F583">
              <wp:simplePos x="0" y="0"/>
              <wp:positionH relativeFrom="column">
                <wp:posOffset>-457200</wp:posOffset>
              </wp:positionH>
              <wp:positionV relativeFrom="paragraph">
                <wp:posOffset>511810</wp:posOffset>
              </wp:positionV>
              <wp:extent cx="7315200" cy="4446"/>
              <wp:effectExtent l="0" t="0" r="25400" b="46355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7315200" cy="4446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3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40.3pt" to="540.05pt,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" strokecolor="gray [1629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926E7E" wp14:editId="58A5B1B0">
              <wp:simplePos x="0" y="0"/>
              <wp:positionH relativeFrom="column">
                <wp:posOffset>-457200</wp:posOffset>
              </wp:positionH>
              <wp:positionV relativeFrom="paragraph">
                <wp:posOffset>-55245</wp:posOffset>
              </wp:positionV>
              <wp:extent cx="1371600" cy="571500"/>
              <wp:effectExtent l="0" t="0" r="0" b="1270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F6B8C" w14:textId="77777777" w:rsidR="00FE1991" w:rsidRDefault="00FE19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24EE37" wp14:editId="05D39158">
                                <wp:extent cx="833120" cy="406400"/>
                                <wp:effectExtent l="0" t="0" r="508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l-logo-co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3120" cy="406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35.95pt;margin-top:-4.3pt;width:108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" filled="f" stroked="f">
              <v:textbox>
                <w:txbxContent>
                  <w:p w14:paraId="618F6B8C" w14:textId="77777777" w:rsidR="00FE1991" w:rsidRDefault="00FE1991">
                    <w:r>
                      <w:rPr>
                        <w:noProof/>
                      </w:rPr>
                      <w:drawing>
                        <wp:inline distT="0" distB="0" distL="0" distR="0" wp14:anchorId="4A24EE37" wp14:editId="05D39158">
                          <wp:extent cx="833120" cy="406400"/>
                          <wp:effectExtent l="0" t="0" r="508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l-logo-co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33120" cy="406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B12"/>
    <w:multiLevelType w:val="multilevel"/>
    <w:tmpl w:val="A2C25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565F9B"/>
    <w:multiLevelType w:val="hybridMultilevel"/>
    <w:tmpl w:val="1412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73449"/>
    <w:multiLevelType w:val="hybridMultilevel"/>
    <w:tmpl w:val="2AB264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F47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E056F9"/>
    <w:multiLevelType w:val="hybridMultilevel"/>
    <w:tmpl w:val="8818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A719C"/>
    <w:multiLevelType w:val="hybridMultilevel"/>
    <w:tmpl w:val="56C05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364B02"/>
    <w:multiLevelType w:val="multilevel"/>
    <w:tmpl w:val="5A469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10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08"/>
    <w:rsid w:val="0017586C"/>
    <w:rsid w:val="00245E62"/>
    <w:rsid w:val="0025219D"/>
    <w:rsid w:val="002B5746"/>
    <w:rsid w:val="003921D3"/>
    <w:rsid w:val="00441A63"/>
    <w:rsid w:val="004B468D"/>
    <w:rsid w:val="005230D4"/>
    <w:rsid w:val="005B5AC0"/>
    <w:rsid w:val="0074438A"/>
    <w:rsid w:val="00A30C54"/>
    <w:rsid w:val="00A91608"/>
    <w:rsid w:val="00A92FEB"/>
    <w:rsid w:val="00B827F5"/>
    <w:rsid w:val="00D72F4F"/>
    <w:rsid w:val="00EA77E8"/>
    <w:rsid w:val="00F46BEB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3E6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1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9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9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9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9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68D"/>
  </w:style>
  <w:style w:type="paragraph" w:styleId="Footer">
    <w:name w:val="footer"/>
    <w:basedOn w:val="Normal"/>
    <w:link w:val="FooterChar"/>
    <w:uiPriority w:val="99"/>
    <w:unhideWhenUsed/>
    <w:rsid w:val="004B4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68D"/>
  </w:style>
  <w:style w:type="paragraph" w:styleId="BalloonText">
    <w:name w:val="Balloon Text"/>
    <w:basedOn w:val="Normal"/>
    <w:link w:val="BalloonTextChar"/>
    <w:uiPriority w:val="99"/>
    <w:semiHidden/>
    <w:unhideWhenUsed/>
    <w:rsid w:val="004B4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8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468D"/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19D"/>
    <w:pPr>
      <w:tabs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4438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38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38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38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38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38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38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38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9D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19D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19D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9D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9D"/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qFormat/>
    <w:rsid w:val="0017586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7586C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B5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AC0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1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9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9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9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9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68D"/>
  </w:style>
  <w:style w:type="paragraph" w:styleId="Footer">
    <w:name w:val="footer"/>
    <w:basedOn w:val="Normal"/>
    <w:link w:val="FooterChar"/>
    <w:uiPriority w:val="99"/>
    <w:unhideWhenUsed/>
    <w:rsid w:val="004B4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68D"/>
  </w:style>
  <w:style w:type="paragraph" w:styleId="BalloonText">
    <w:name w:val="Balloon Text"/>
    <w:basedOn w:val="Normal"/>
    <w:link w:val="BalloonTextChar"/>
    <w:uiPriority w:val="99"/>
    <w:semiHidden/>
    <w:unhideWhenUsed/>
    <w:rsid w:val="004B46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8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468D"/>
    <w:rPr>
      <w:rFonts w:asciiTheme="majorHAnsi" w:eastAsiaTheme="majorEastAsia" w:hAnsiTheme="majorHAnsi" w:cstheme="majorBidi"/>
      <w:b/>
      <w:bCs/>
      <w:color w:val="3E5084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19D"/>
    <w:pPr>
      <w:tabs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4438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438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438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38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38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38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38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38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9D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19D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19D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9D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9D"/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qFormat/>
    <w:rsid w:val="0017586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7586C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5B5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AC0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athe@doranjones.com" TargetMode="External"/><Relationship Id="rId12" Type="http://schemas.openxmlformats.org/officeDocument/2006/relationships/hyperlink" Target="mailto:mvaccaro@doranjones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arathe@doranjon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prilrathe:Library:Application%20Support:Microsoft:Office:User%20Templates:My%20Templates:Doran-Jon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5D2891B599B6459FCEA1CD4BB6A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4EC3-35F4-0245-BEF0-AD09140CDBCE}"/>
      </w:docPartPr>
      <w:docPartBody>
        <w:p w:rsidR="00000000" w:rsidRDefault="00BE7521">
          <w:pPr>
            <w:pStyle w:val="EF5D2891B599B6459FCEA1CD4BB6A634"/>
          </w:pPr>
          <w:r>
            <w:t>[Type text]</w:t>
          </w:r>
        </w:p>
      </w:docPartBody>
    </w:docPart>
    <w:docPart>
      <w:docPartPr>
        <w:name w:val="6B74FA4DC7253946B442242600706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D2C65-8972-2348-9602-735AF51B6E81}"/>
      </w:docPartPr>
      <w:docPartBody>
        <w:p w:rsidR="00000000" w:rsidRDefault="00BE7521">
          <w:pPr>
            <w:pStyle w:val="6B74FA4DC7253946B442242600706739"/>
          </w:pPr>
          <w:r>
            <w:t>[Type text]</w:t>
          </w:r>
        </w:p>
      </w:docPartBody>
    </w:docPart>
    <w:docPart>
      <w:docPartPr>
        <w:name w:val="D3856AA74C2798438FB389BEED768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AEBBC-3CDE-0C4F-8D71-D0AA7CF81E74}"/>
      </w:docPartPr>
      <w:docPartBody>
        <w:p w:rsidR="00000000" w:rsidRDefault="00BE7521">
          <w:pPr>
            <w:pStyle w:val="D3856AA74C2798438FB389BEED7683E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5D2891B599B6459FCEA1CD4BB6A634">
    <w:name w:val="EF5D2891B599B6459FCEA1CD4BB6A634"/>
  </w:style>
  <w:style w:type="paragraph" w:customStyle="1" w:styleId="6B74FA4DC7253946B442242600706739">
    <w:name w:val="6B74FA4DC7253946B442242600706739"/>
  </w:style>
  <w:style w:type="paragraph" w:customStyle="1" w:styleId="D3856AA74C2798438FB389BEED7683E8">
    <w:name w:val="D3856AA74C2798438FB389BEED7683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5D2891B599B6459FCEA1CD4BB6A634">
    <w:name w:val="EF5D2891B599B6459FCEA1CD4BB6A634"/>
  </w:style>
  <w:style w:type="paragraph" w:customStyle="1" w:styleId="6B74FA4DC7253946B442242600706739">
    <w:name w:val="6B74FA4DC7253946B442242600706739"/>
  </w:style>
  <w:style w:type="paragraph" w:customStyle="1" w:styleId="D3856AA74C2798438FB389BEED7683E8">
    <w:name w:val="D3856AA74C2798438FB389BEED7683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D4C39-2E70-F941-9938-639EAC07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Doran-Jones.dotx</Template>
  <TotalTime>1</TotalTime>
  <Pages>2</Pages>
  <Words>307</Words>
  <Characters>1752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Table of Contents</vt:lpstr>
      <vt:lpstr>Introduction</vt:lpstr>
    </vt:vector>
  </TitlesOfParts>
  <Company>Doran Jones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Rathe</dc:creator>
  <cp:keywords/>
  <dc:description/>
  <cp:lastModifiedBy>April Rathe</cp:lastModifiedBy>
  <cp:revision>2</cp:revision>
  <cp:lastPrinted>2013-12-05T19:49:00Z</cp:lastPrinted>
  <dcterms:created xsi:type="dcterms:W3CDTF">2014-01-23T14:40:00Z</dcterms:created>
  <dcterms:modified xsi:type="dcterms:W3CDTF">2014-01-23T14:40:00Z</dcterms:modified>
</cp:coreProperties>
</file>